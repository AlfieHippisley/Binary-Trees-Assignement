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9B3A" w14:textId="53B0EDB1" w:rsidR="001C4279" w:rsidRDefault="001C4279" w:rsidP="001C4279">
      <w:pPr>
        <w:pStyle w:val="Heading1"/>
        <w:spacing w:line="276" w:lineRule="auto"/>
        <w:rPr>
          <w:rFonts w:ascii="Georgia" w:hAnsi="Georgia"/>
          <w:b w:val="0"/>
          <w:lang w:eastAsia="zh-CN"/>
        </w:rPr>
      </w:pPr>
      <w:r w:rsidRPr="001C4279">
        <w:rPr>
          <w:rFonts w:ascii="Georgia" w:hAnsi="Georgia"/>
          <w:b w:val="0"/>
          <w:lang w:eastAsia="zh-CN"/>
        </w:rPr>
        <w:t>Assignment</w:t>
      </w:r>
      <w:r w:rsidR="009E454F">
        <w:rPr>
          <w:rFonts w:ascii="Georgia" w:hAnsi="Georgia"/>
          <w:b w:val="0"/>
          <w:lang w:eastAsia="zh-CN"/>
        </w:rPr>
        <w:t xml:space="preserve"> 3</w:t>
      </w:r>
      <w:r w:rsidRPr="001C4279">
        <w:rPr>
          <w:rFonts w:ascii="Georgia" w:hAnsi="Georgia"/>
          <w:b w:val="0"/>
          <w:lang w:eastAsia="zh-CN"/>
        </w:rPr>
        <w:t>: Documentation</w:t>
      </w:r>
    </w:p>
    <w:p w14:paraId="2FA50AA2" w14:textId="6995B1D4" w:rsidR="001C4279" w:rsidRDefault="001C4279">
      <w:pPr>
        <w:rPr>
          <w:lang w:eastAsia="zh-CN"/>
        </w:rPr>
      </w:pPr>
      <w:r>
        <w:rPr>
          <w:lang w:eastAsia="zh-CN"/>
        </w:rPr>
        <w:br w:type="page"/>
      </w:r>
    </w:p>
    <w:p w14:paraId="0AF2CA32" w14:textId="5AF1863F" w:rsidR="0060786C" w:rsidRDefault="0060786C" w:rsidP="001C4279">
      <w:pPr>
        <w:rPr>
          <w:b w:val="0"/>
          <w:lang w:eastAsia="zh-CN"/>
        </w:rPr>
      </w:pPr>
      <w:r>
        <w:rPr>
          <w:b w:val="0"/>
          <w:lang w:eastAsia="zh-CN"/>
        </w:rPr>
        <w:lastRenderedPageBreak/>
        <w:t xml:space="preserve">Alfie Hippisley – </w:t>
      </w:r>
      <w:r w:rsidR="00087581">
        <w:rPr>
          <w:b w:val="0"/>
          <w:lang w:eastAsia="zh-CN"/>
        </w:rPr>
        <w:t>Assignment</w:t>
      </w:r>
      <w:r>
        <w:rPr>
          <w:b w:val="0"/>
          <w:lang w:eastAsia="zh-CN"/>
        </w:rPr>
        <w:t xml:space="preserve"> </w:t>
      </w:r>
      <w:r w:rsidR="008D24EA">
        <w:rPr>
          <w:b w:val="0"/>
          <w:lang w:eastAsia="zh-CN"/>
        </w:rPr>
        <w:t>3</w:t>
      </w:r>
      <w:r>
        <w:rPr>
          <w:b w:val="0"/>
          <w:lang w:eastAsia="zh-CN"/>
        </w:rPr>
        <w:t xml:space="preserve"> – </w:t>
      </w:r>
      <w:r w:rsidR="008D24EA">
        <w:rPr>
          <w:b w:val="0"/>
          <w:lang w:eastAsia="zh-CN"/>
        </w:rPr>
        <w:t>03</w:t>
      </w:r>
      <w:r>
        <w:rPr>
          <w:b w:val="0"/>
          <w:lang w:eastAsia="zh-CN"/>
        </w:rPr>
        <w:t>/0</w:t>
      </w:r>
      <w:r w:rsidR="008D24EA">
        <w:rPr>
          <w:b w:val="0"/>
          <w:lang w:eastAsia="zh-CN"/>
        </w:rPr>
        <w:t>3</w:t>
      </w:r>
      <w:r>
        <w:rPr>
          <w:b w:val="0"/>
          <w:lang w:eastAsia="zh-CN"/>
        </w:rPr>
        <w:t>/2018</w:t>
      </w:r>
    </w:p>
    <w:p w14:paraId="7FE3F41D" w14:textId="77777777" w:rsidR="00BB10FA" w:rsidRDefault="00BB10FA" w:rsidP="001C4279">
      <w:pPr>
        <w:rPr>
          <w:b w:val="0"/>
          <w:lang w:eastAsia="zh-CN"/>
        </w:rPr>
      </w:pPr>
    </w:p>
    <w:p w14:paraId="5F51E244" w14:textId="199F2FA0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>Introduction :</w:t>
      </w:r>
    </w:p>
    <w:p w14:paraId="76B063FD" w14:textId="67F8C95C" w:rsidR="00944838" w:rsidRDefault="00944838" w:rsidP="001C4279">
      <w:pPr>
        <w:rPr>
          <w:b w:val="0"/>
          <w:lang w:eastAsia="zh-CN"/>
        </w:rPr>
      </w:pPr>
    </w:p>
    <w:p w14:paraId="4E51B05A" w14:textId="6B2CB534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>The problem of this week’s assignment is to create a program that will use the ‘</w:t>
      </w:r>
      <w:r w:rsidR="009E454F">
        <w:rPr>
          <w:b w:val="0"/>
          <w:lang w:eastAsia="zh-CN"/>
        </w:rPr>
        <w:t>Binary Tree</w:t>
      </w:r>
      <w:r>
        <w:rPr>
          <w:b w:val="0"/>
          <w:lang w:eastAsia="zh-CN"/>
        </w:rPr>
        <w:t xml:space="preserve">’ data structure to </w:t>
      </w:r>
      <w:r w:rsidR="009E454F">
        <w:rPr>
          <w:b w:val="0"/>
          <w:lang w:eastAsia="zh-CN"/>
        </w:rPr>
        <w:t>store data about multiple students</w:t>
      </w:r>
      <w:r>
        <w:rPr>
          <w:b w:val="0"/>
          <w:lang w:eastAsia="zh-CN"/>
        </w:rPr>
        <w:t>.</w:t>
      </w:r>
      <w:r w:rsidR="00113530">
        <w:rPr>
          <w:b w:val="0"/>
          <w:lang w:eastAsia="zh-CN"/>
        </w:rPr>
        <w:t xml:space="preserve"> </w:t>
      </w:r>
      <w:r w:rsidR="009E454F">
        <w:rPr>
          <w:b w:val="0"/>
          <w:lang w:eastAsia="zh-CN"/>
        </w:rPr>
        <w:t>For this assignment Java library classes cannot be used, and all coding must be done from first principles.</w:t>
      </w:r>
    </w:p>
    <w:p w14:paraId="6AF6F7AB" w14:textId="4405922F" w:rsidR="006C7E17" w:rsidRDefault="006C7E17">
      <w:pPr>
        <w:rPr>
          <w:b w:val="0"/>
          <w:lang w:eastAsia="zh-CN"/>
        </w:rPr>
      </w:pPr>
      <w:r>
        <w:rPr>
          <w:b w:val="0"/>
          <w:lang w:eastAsia="zh-CN"/>
        </w:rPr>
        <w:br w:type="page"/>
      </w:r>
    </w:p>
    <w:p w14:paraId="24C5E5ED" w14:textId="77777777" w:rsidR="00944838" w:rsidRDefault="00944838" w:rsidP="001C4279">
      <w:pPr>
        <w:rPr>
          <w:b w:val="0"/>
          <w:lang w:eastAsia="zh-CN"/>
        </w:rPr>
      </w:pPr>
    </w:p>
    <w:p w14:paraId="4BC5A0AD" w14:textId="4FCC9355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>Requirements :</w:t>
      </w:r>
    </w:p>
    <w:p w14:paraId="763D0A3A" w14:textId="1EBE57EC" w:rsidR="00944838" w:rsidRDefault="00944838" w:rsidP="001C4279">
      <w:pPr>
        <w:rPr>
          <w:b w:val="0"/>
          <w:lang w:eastAsia="zh-CN"/>
        </w:rPr>
      </w:pPr>
    </w:p>
    <w:p w14:paraId="1B2AE3A8" w14:textId="0210F839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1 – </w:t>
      </w:r>
      <w:r w:rsidR="009E454F">
        <w:rPr>
          <w:b w:val="0"/>
          <w:lang w:eastAsia="zh-CN"/>
        </w:rPr>
        <w:t>The user of the program must be able to add a student and their corresponding data into the binary tree data structure to be stored.</w:t>
      </w:r>
    </w:p>
    <w:p w14:paraId="61E61C97" w14:textId="0F99E3D8" w:rsidR="00944838" w:rsidRDefault="00944838" w:rsidP="001C4279">
      <w:pPr>
        <w:rPr>
          <w:b w:val="0"/>
          <w:lang w:eastAsia="zh-CN"/>
        </w:rPr>
      </w:pPr>
    </w:p>
    <w:p w14:paraId="1DC69FE0" w14:textId="025BD4BB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2 – </w:t>
      </w:r>
      <w:r w:rsidR="009E454F">
        <w:rPr>
          <w:b w:val="0"/>
          <w:lang w:eastAsia="zh-CN"/>
        </w:rPr>
        <w:t>The user must be able to request a complete print out of the binary tree data in numerical order of the student id.</w:t>
      </w:r>
    </w:p>
    <w:p w14:paraId="13DC7A6A" w14:textId="0C50ED28" w:rsidR="00944838" w:rsidRDefault="00944838" w:rsidP="001C4279">
      <w:pPr>
        <w:rPr>
          <w:b w:val="0"/>
          <w:lang w:eastAsia="zh-CN"/>
        </w:rPr>
      </w:pPr>
    </w:p>
    <w:p w14:paraId="17A6D74C" w14:textId="3207F44D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3 – </w:t>
      </w:r>
      <w:r w:rsidR="009E454F">
        <w:rPr>
          <w:b w:val="0"/>
          <w:lang w:eastAsia="zh-CN"/>
        </w:rPr>
        <w:t>The user must be able to enter a student id to be searched for in the tree. Once found the students exam mark should be printed. If the student is not found then the user must be informed.</w:t>
      </w:r>
    </w:p>
    <w:p w14:paraId="5317244F" w14:textId="39D8D523" w:rsidR="00944838" w:rsidRDefault="00944838" w:rsidP="001C4279">
      <w:pPr>
        <w:rPr>
          <w:b w:val="0"/>
          <w:lang w:eastAsia="zh-CN"/>
        </w:rPr>
      </w:pPr>
    </w:p>
    <w:p w14:paraId="4E756732" w14:textId="3A37FF81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4 – </w:t>
      </w:r>
      <w:r w:rsidR="009E454F">
        <w:rPr>
          <w:b w:val="0"/>
          <w:lang w:eastAsia="zh-CN"/>
        </w:rPr>
        <w:t>The user must be able to enter a student id so that the corresponding student can be removed from the binary tree. If the student is not found then the user must be informed.</w:t>
      </w:r>
    </w:p>
    <w:p w14:paraId="6E867F2E" w14:textId="38C9F256" w:rsidR="00944838" w:rsidRDefault="00944838" w:rsidP="001C4279">
      <w:pPr>
        <w:rPr>
          <w:b w:val="0"/>
          <w:lang w:eastAsia="zh-CN"/>
        </w:rPr>
      </w:pPr>
    </w:p>
    <w:p w14:paraId="36629300" w14:textId="67F30A4E" w:rsidR="00944838" w:rsidRDefault="00944838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5 – </w:t>
      </w:r>
      <w:r w:rsidR="009E454F">
        <w:rPr>
          <w:b w:val="0"/>
          <w:lang w:eastAsia="zh-CN"/>
        </w:rPr>
        <w:t>(Optional) The program must be able to write the binary tree to a external text file. When the program then runs again it must be able to read in the saved data.</w:t>
      </w:r>
    </w:p>
    <w:p w14:paraId="4CAF68F4" w14:textId="005A3568" w:rsidR="009616C9" w:rsidRDefault="009616C9" w:rsidP="001C4279">
      <w:pPr>
        <w:rPr>
          <w:b w:val="0"/>
          <w:lang w:eastAsia="zh-CN"/>
        </w:rPr>
      </w:pPr>
    </w:p>
    <w:p w14:paraId="1FBF8550" w14:textId="68289F26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6 – (Optional) </w:t>
      </w:r>
      <w:r w:rsidR="009E454F">
        <w:rPr>
          <w:b w:val="0"/>
          <w:lang w:eastAsia="zh-CN"/>
        </w:rPr>
        <w:t>The program is able to perform different types of traversal with the binary tree such as preorder and postorder traversal.</w:t>
      </w:r>
    </w:p>
    <w:p w14:paraId="6467DB41" w14:textId="7F533F1A" w:rsidR="009616C9" w:rsidRDefault="009616C9" w:rsidP="001C4279">
      <w:pPr>
        <w:rPr>
          <w:b w:val="0"/>
          <w:lang w:eastAsia="zh-CN"/>
        </w:rPr>
      </w:pPr>
    </w:p>
    <w:p w14:paraId="37A8B744" w14:textId="2418B1EC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7 – (Optional) </w:t>
      </w:r>
      <w:r w:rsidR="009E454F">
        <w:rPr>
          <w:b w:val="0"/>
          <w:lang w:eastAsia="zh-CN"/>
        </w:rPr>
        <w:t>The program can balance the binary tree.</w:t>
      </w:r>
    </w:p>
    <w:p w14:paraId="531C0529" w14:textId="74FECE62" w:rsidR="009616C9" w:rsidRDefault="009616C9" w:rsidP="001C4279">
      <w:pPr>
        <w:rPr>
          <w:b w:val="0"/>
          <w:lang w:eastAsia="zh-CN"/>
        </w:rPr>
      </w:pPr>
    </w:p>
    <w:p w14:paraId="6E40734B" w14:textId="67694313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>Response to the requirements:</w:t>
      </w:r>
    </w:p>
    <w:p w14:paraId="11DF1FFF" w14:textId="30A9E90B" w:rsidR="00944838" w:rsidRDefault="00944838" w:rsidP="001C4279">
      <w:pPr>
        <w:rPr>
          <w:b w:val="0"/>
          <w:lang w:eastAsia="zh-CN"/>
        </w:rPr>
      </w:pPr>
    </w:p>
    <w:p w14:paraId="015E1B19" w14:textId="29398F5E" w:rsidR="009616C9" w:rsidRDefault="009616C9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1 – </w:t>
      </w:r>
      <w:r w:rsidR="00A20D96">
        <w:rPr>
          <w:b w:val="0"/>
          <w:lang w:eastAsia="zh-CN"/>
        </w:rPr>
        <w:t>This requirement has been fully implemented.</w:t>
      </w:r>
    </w:p>
    <w:p w14:paraId="0BACDA3E" w14:textId="013D2B5C" w:rsidR="0074633D" w:rsidRDefault="0074633D" w:rsidP="001C4279">
      <w:pPr>
        <w:rPr>
          <w:b w:val="0"/>
          <w:lang w:eastAsia="zh-CN"/>
        </w:rPr>
      </w:pPr>
    </w:p>
    <w:p w14:paraId="22B509B1" w14:textId="55BD4F23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2 – </w:t>
      </w:r>
      <w:r w:rsidR="00A20D96">
        <w:rPr>
          <w:b w:val="0"/>
          <w:lang w:eastAsia="zh-CN"/>
        </w:rPr>
        <w:t>This requirement has been fully implemented.</w:t>
      </w:r>
    </w:p>
    <w:p w14:paraId="451CD1F0" w14:textId="7DAEC1D8" w:rsidR="0074633D" w:rsidRDefault="0074633D" w:rsidP="001C4279">
      <w:pPr>
        <w:rPr>
          <w:b w:val="0"/>
          <w:lang w:eastAsia="zh-CN"/>
        </w:rPr>
      </w:pPr>
    </w:p>
    <w:p w14:paraId="260AF08D" w14:textId="1C88299D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3 – </w:t>
      </w:r>
      <w:r w:rsidR="00A20D96">
        <w:rPr>
          <w:b w:val="0"/>
          <w:lang w:eastAsia="zh-CN"/>
        </w:rPr>
        <w:t>This requirement has been fully implemented.</w:t>
      </w:r>
    </w:p>
    <w:p w14:paraId="377740B5" w14:textId="77777777" w:rsidR="008D24EA" w:rsidRDefault="008D24EA" w:rsidP="001C4279">
      <w:pPr>
        <w:rPr>
          <w:b w:val="0"/>
          <w:lang w:eastAsia="zh-CN"/>
        </w:rPr>
      </w:pPr>
    </w:p>
    <w:p w14:paraId="18910B7F" w14:textId="29FE3FE3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4 – </w:t>
      </w:r>
      <w:r w:rsidR="00A20D96">
        <w:rPr>
          <w:b w:val="0"/>
          <w:lang w:eastAsia="zh-CN"/>
        </w:rPr>
        <w:t xml:space="preserve">This requirement </w:t>
      </w:r>
      <w:r w:rsidR="00A80DAB">
        <w:rPr>
          <w:b w:val="0"/>
          <w:lang w:eastAsia="zh-CN"/>
        </w:rPr>
        <w:t>has not been implemented.</w:t>
      </w:r>
    </w:p>
    <w:p w14:paraId="5B4D85F7" w14:textId="77777777" w:rsidR="008D24EA" w:rsidRDefault="008D24EA" w:rsidP="001C4279">
      <w:pPr>
        <w:rPr>
          <w:b w:val="0"/>
          <w:lang w:eastAsia="zh-CN"/>
        </w:rPr>
      </w:pPr>
    </w:p>
    <w:p w14:paraId="30BADFAB" w14:textId="331C9DEE" w:rsidR="0074633D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5 – </w:t>
      </w:r>
      <w:r w:rsidR="00A20D96">
        <w:rPr>
          <w:b w:val="0"/>
          <w:lang w:eastAsia="zh-CN"/>
        </w:rPr>
        <w:t>This requirement has not been implemented.</w:t>
      </w:r>
    </w:p>
    <w:p w14:paraId="2BFBD4DC" w14:textId="77777777" w:rsidR="008D24EA" w:rsidRDefault="008D24EA" w:rsidP="001C4279">
      <w:pPr>
        <w:rPr>
          <w:b w:val="0"/>
          <w:lang w:eastAsia="zh-CN"/>
        </w:rPr>
      </w:pPr>
    </w:p>
    <w:p w14:paraId="511DC760" w14:textId="2FD9B1EF" w:rsidR="008D24EA" w:rsidRDefault="0074633D" w:rsidP="001C4279">
      <w:pPr>
        <w:rPr>
          <w:b w:val="0"/>
          <w:lang w:eastAsia="zh-CN"/>
        </w:rPr>
      </w:pPr>
      <w:r>
        <w:rPr>
          <w:b w:val="0"/>
          <w:lang w:eastAsia="zh-CN"/>
        </w:rPr>
        <w:t xml:space="preserve">6 – </w:t>
      </w:r>
      <w:r w:rsidR="00A20D96">
        <w:rPr>
          <w:b w:val="0"/>
          <w:lang w:eastAsia="zh-CN"/>
        </w:rPr>
        <w:t>This requirement has not been implemented.</w:t>
      </w:r>
      <w:r w:rsidR="0056769A">
        <w:rPr>
          <w:b w:val="0"/>
          <w:lang w:eastAsia="zh-CN"/>
        </w:rPr>
        <w:t xml:space="preserve"> </w:t>
      </w:r>
    </w:p>
    <w:p w14:paraId="24F38123" w14:textId="77777777" w:rsidR="008D24EA" w:rsidRDefault="008D24EA" w:rsidP="001C4279">
      <w:pPr>
        <w:rPr>
          <w:b w:val="0"/>
          <w:lang w:eastAsia="zh-CN"/>
        </w:rPr>
      </w:pPr>
    </w:p>
    <w:p w14:paraId="6FE78D74" w14:textId="7B1D6AB5" w:rsidR="006C7E17" w:rsidRDefault="0056769A" w:rsidP="001C4279">
      <w:pPr>
        <w:rPr>
          <w:b w:val="0"/>
          <w:lang w:eastAsia="zh-CN"/>
        </w:rPr>
      </w:pPr>
      <w:r>
        <w:rPr>
          <w:b w:val="0"/>
          <w:lang w:eastAsia="zh-CN"/>
        </w:rPr>
        <w:t>(Next Page = Class Design)</w:t>
      </w:r>
    </w:p>
    <w:p w14:paraId="6BBBD957" w14:textId="77777777" w:rsidR="006C7E17" w:rsidRDefault="006C7E17">
      <w:pPr>
        <w:rPr>
          <w:b w:val="0"/>
          <w:lang w:eastAsia="zh-CN"/>
        </w:rPr>
      </w:pPr>
      <w:r>
        <w:rPr>
          <w:b w:val="0"/>
          <w:lang w:eastAsia="zh-CN"/>
        </w:rPr>
        <w:br w:type="page"/>
      </w:r>
    </w:p>
    <w:p w14:paraId="74C410AF" w14:textId="6C9D5B13" w:rsidR="006C7E17" w:rsidRDefault="006C7E17">
      <w:pPr>
        <w:rPr>
          <w:b w:val="0"/>
          <w:lang w:eastAsia="zh-CN"/>
        </w:rPr>
      </w:pPr>
      <w:r>
        <w:rPr>
          <w:b w:val="0"/>
          <w:lang w:eastAsia="zh-CN"/>
        </w:rPr>
        <w:lastRenderedPageBreak/>
        <w:br w:type="page"/>
      </w:r>
    </w:p>
    <w:p w14:paraId="160F863C" w14:textId="77777777" w:rsidR="006C7E17" w:rsidRDefault="006C7E17" w:rsidP="001C4279">
      <w:pPr>
        <w:rPr>
          <w:b w:val="0"/>
          <w:lang w:eastAsia="zh-CN"/>
        </w:rPr>
      </w:pPr>
    </w:p>
    <w:p w14:paraId="2ED40F13" w14:textId="3D96DABA" w:rsidR="001C4279" w:rsidRDefault="001C4279" w:rsidP="001C4279">
      <w:pPr>
        <w:rPr>
          <w:b w:val="0"/>
          <w:lang w:eastAsia="zh-CN"/>
        </w:rPr>
      </w:pPr>
      <w:r w:rsidRPr="001C4279">
        <w:rPr>
          <w:b w:val="0"/>
          <w:lang w:eastAsia="zh-CN"/>
        </w:rPr>
        <w:t>Test</w:t>
      </w:r>
      <w:r>
        <w:rPr>
          <w:b w:val="0"/>
          <w:lang w:eastAsia="zh-CN"/>
        </w:rPr>
        <w:t xml:space="preserve"> Plan</w:t>
      </w:r>
      <w:r w:rsidR="00AE2ACF">
        <w:rPr>
          <w:b w:val="0"/>
          <w:lang w:eastAsia="zh-CN"/>
        </w:rPr>
        <w:t xml:space="preserve"> :</w:t>
      </w:r>
    </w:p>
    <w:p w14:paraId="47B37399" w14:textId="4A669012" w:rsidR="001C4279" w:rsidRDefault="001C4279" w:rsidP="001C4279">
      <w:pPr>
        <w:jc w:val="center"/>
        <w:rPr>
          <w:b w:val="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C4279" w14:paraId="492E6396" w14:textId="77777777" w:rsidTr="001C4279">
        <w:tc>
          <w:tcPr>
            <w:tcW w:w="2876" w:type="dxa"/>
          </w:tcPr>
          <w:p w14:paraId="691473BF" w14:textId="794C0683" w:rsidR="001C4279" w:rsidRDefault="001C4279" w:rsidP="001C4279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Test</w:t>
            </w:r>
          </w:p>
        </w:tc>
        <w:tc>
          <w:tcPr>
            <w:tcW w:w="2877" w:type="dxa"/>
          </w:tcPr>
          <w:p w14:paraId="50A95EF2" w14:textId="53B56018" w:rsidR="001C4279" w:rsidRDefault="001C4279" w:rsidP="001C4279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Expected Result</w:t>
            </w:r>
          </w:p>
        </w:tc>
        <w:tc>
          <w:tcPr>
            <w:tcW w:w="2877" w:type="dxa"/>
          </w:tcPr>
          <w:p w14:paraId="0CAC4DB9" w14:textId="391D3AF7" w:rsidR="001C4279" w:rsidRDefault="001C4279" w:rsidP="001C4279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Actual Result</w:t>
            </w:r>
          </w:p>
        </w:tc>
      </w:tr>
      <w:tr w:rsidR="001C4279" w14:paraId="45E72D3D" w14:textId="77777777" w:rsidTr="001C4279">
        <w:tc>
          <w:tcPr>
            <w:tcW w:w="2876" w:type="dxa"/>
          </w:tcPr>
          <w:p w14:paraId="13AF3FDF" w14:textId="015A2EF0" w:rsidR="00D61DEE" w:rsidRDefault="004452BB" w:rsidP="006702E6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An Empty Tree</w:t>
            </w:r>
          </w:p>
        </w:tc>
        <w:tc>
          <w:tcPr>
            <w:tcW w:w="2877" w:type="dxa"/>
          </w:tcPr>
          <w:p w14:paraId="45320156" w14:textId="414A13E5" w:rsidR="001C4279" w:rsidRDefault="004452BB" w:rsidP="001C4279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Message Saying Tree Is Empty</w:t>
            </w:r>
          </w:p>
        </w:tc>
        <w:tc>
          <w:tcPr>
            <w:tcW w:w="2877" w:type="dxa"/>
          </w:tcPr>
          <w:p w14:paraId="2A6A2A58" w14:textId="371BEE55" w:rsidR="001C4279" w:rsidRDefault="004452BB" w:rsidP="001C4279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Message Saying Tree Is Empty</w:t>
            </w:r>
          </w:p>
        </w:tc>
      </w:tr>
      <w:tr w:rsidR="00F92C75" w14:paraId="7AB23D24" w14:textId="77777777" w:rsidTr="001C4279">
        <w:tc>
          <w:tcPr>
            <w:tcW w:w="2876" w:type="dxa"/>
          </w:tcPr>
          <w:p w14:paraId="50BF4AA3" w14:textId="7953D15E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A Tree With 8 Nodes Of Data</w:t>
            </w:r>
          </w:p>
        </w:tc>
        <w:tc>
          <w:tcPr>
            <w:tcW w:w="2877" w:type="dxa"/>
          </w:tcPr>
          <w:p w14:paraId="559F2202" w14:textId="4A179EFF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Correctly Displays All Nodes In Ascending Order</w:t>
            </w:r>
          </w:p>
        </w:tc>
        <w:tc>
          <w:tcPr>
            <w:tcW w:w="2877" w:type="dxa"/>
          </w:tcPr>
          <w:p w14:paraId="54E89BEA" w14:textId="40F473D1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Correctly Displays All Nodes In Ascending Order</w:t>
            </w:r>
          </w:p>
        </w:tc>
      </w:tr>
      <w:tr w:rsidR="00F92C75" w14:paraId="00EDAFE1" w14:textId="77777777" w:rsidTr="001C4279">
        <w:tc>
          <w:tcPr>
            <w:tcW w:w="2876" w:type="dxa"/>
          </w:tcPr>
          <w:p w14:paraId="22E085D1" w14:textId="548E91AF" w:rsidR="00CF4D67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Tree After Node Added</w:t>
            </w:r>
          </w:p>
        </w:tc>
        <w:tc>
          <w:tcPr>
            <w:tcW w:w="2877" w:type="dxa"/>
          </w:tcPr>
          <w:p w14:paraId="1A7A6098" w14:textId="1FAA0872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New Addition</w:t>
            </w:r>
          </w:p>
        </w:tc>
        <w:tc>
          <w:tcPr>
            <w:tcW w:w="2877" w:type="dxa"/>
          </w:tcPr>
          <w:p w14:paraId="63D86D80" w14:textId="6E7EA782" w:rsidR="00F92C7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New Addition</w:t>
            </w:r>
          </w:p>
        </w:tc>
      </w:tr>
      <w:tr w:rsidR="00901F96" w14:paraId="320137D6" w14:textId="77777777" w:rsidTr="001C4279">
        <w:tc>
          <w:tcPr>
            <w:tcW w:w="2876" w:type="dxa"/>
          </w:tcPr>
          <w:p w14:paraId="5D29EF54" w14:textId="0718811B" w:rsidR="00901F96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Print Tree After Node Removed</w:t>
            </w:r>
          </w:p>
        </w:tc>
        <w:tc>
          <w:tcPr>
            <w:tcW w:w="2877" w:type="dxa"/>
          </w:tcPr>
          <w:p w14:paraId="2CCF5DBB" w14:textId="7E5BBBA1" w:rsidR="00901F96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Tree With Node Removed</w:t>
            </w:r>
          </w:p>
        </w:tc>
        <w:tc>
          <w:tcPr>
            <w:tcW w:w="2877" w:type="dxa"/>
          </w:tcPr>
          <w:p w14:paraId="2A4B9E36" w14:textId="6E857379" w:rsidR="00901F96" w:rsidRDefault="004452BB" w:rsidP="00901F96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Displays Tree With Node Removed</w:t>
            </w:r>
          </w:p>
        </w:tc>
      </w:tr>
      <w:tr w:rsidR="002F7103" w14:paraId="4A54A9C3" w14:textId="77777777" w:rsidTr="001C4279">
        <w:tc>
          <w:tcPr>
            <w:tcW w:w="2876" w:type="dxa"/>
          </w:tcPr>
          <w:p w14:paraId="499C7B63" w14:textId="77777777" w:rsidR="004F2D25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To Empty Tree</w:t>
            </w:r>
          </w:p>
          <w:p w14:paraId="65EDB28C" w14:textId="7A658069" w:rsidR="004452BB" w:rsidRDefault="004452BB" w:rsidP="004452BB">
            <w:pPr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{4343,56%,John Smith}</w:t>
            </w:r>
          </w:p>
        </w:tc>
        <w:tc>
          <w:tcPr>
            <w:tcW w:w="2877" w:type="dxa"/>
          </w:tcPr>
          <w:p w14:paraId="6AE77F25" w14:textId="7F3B0B4A" w:rsidR="002F7103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</w:t>
            </w:r>
          </w:p>
        </w:tc>
        <w:tc>
          <w:tcPr>
            <w:tcW w:w="2877" w:type="dxa"/>
          </w:tcPr>
          <w:p w14:paraId="4E05A9EC" w14:textId="498799FB" w:rsidR="002F7103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</w:t>
            </w:r>
          </w:p>
        </w:tc>
      </w:tr>
      <w:tr w:rsidR="003E78FE" w14:paraId="18286263" w14:textId="77777777" w:rsidTr="001C4279">
        <w:tc>
          <w:tcPr>
            <w:tcW w:w="2876" w:type="dxa"/>
          </w:tcPr>
          <w:p w14:paraId="32429903" w14:textId="77777777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To Tree With Existing Nodes</w:t>
            </w:r>
          </w:p>
          <w:p w14:paraId="20CE4E24" w14:textId="4CC2C4EF" w:rsidR="004452BB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{4890,63%,Amy Black}</w:t>
            </w:r>
          </w:p>
        </w:tc>
        <w:tc>
          <w:tcPr>
            <w:tcW w:w="2877" w:type="dxa"/>
          </w:tcPr>
          <w:p w14:paraId="25987407" w14:textId="207F9FDE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 In Order</w:t>
            </w:r>
          </w:p>
        </w:tc>
        <w:tc>
          <w:tcPr>
            <w:tcW w:w="2877" w:type="dxa"/>
          </w:tcPr>
          <w:p w14:paraId="64A7E5D1" w14:textId="74C428F7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Node Added Correctly In Order</w:t>
            </w:r>
          </w:p>
        </w:tc>
      </w:tr>
      <w:tr w:rsidR="003E78FE" w14:paraId="6239FF76" w14:textId="77777777" w:rsidTr="001C4279">
        <w:tc>
          <w:tcPr>
            <w:tcW w:w="2876" w:type="dxa"/>
          </w:tcPr>
          <w:p w14:paraId="6053332D" w14:textId="04730B18" w:rsidR="000A6E66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With Invalid Data  {A,A,A}</w:t>
            </w:r>
          </w:p>
        </w:tc>
        <w:tc>
          <w:tcPr>
            <w:tcW w:w="2877" w:type="dxa"/>
          </w:tcPr>
          <w:p w14:paraId="72DF1C90" w14:textId="19E8D545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Why Its Invalid. Returned To Menu</w:t>
            </w:r>
          </w:p>
        </w:tc>
        <w:tc>
          <w:tcPr>
            <w:tcW w:w="2877" w:type="dxa"/>
          </w:tcPr>
          <w:p w14:paraId="7457AAA2" w14:textId="194CAFC1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Why Its Invalid. Returned To Menu</w:t>
            </w:r>
          </w:p>
        </w:tc>
      </w:tr>
      <w:tr w:rsidR="003E78FE" w14:paraId="56FAF619" w14:textId="77777777" w:rsidTr="001C4279">
        <w:tc>
          <w:tcPr>
            <w:tcW w:w="2876" w:type="dxa"/>
          </w:tcPr>
          <w:p w14:paraId="660A4062" w14:textId="05E09568" w:rsidR="00B56ED3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Add Node With Out Of Range Data {1,1,A}</w:t>
            </w:r>
          </w:p>
        </w:tc>
        <w:tc>
          <w:tcPr>
            <w:tcW w:w="2877" w:type="dxa"/>
          </w:tcPr>
          <w:p w14:paraId="3254ECBC" w14:textId="06693E62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  <w:tc>
          <w:tcPr>
            <w:tcW w:w="2877" w:type="dxa"/>
          </w:tcPr>
          <w:p w14:paraId="7F0AA8CE" w14:textId="070C9E5D" w:rsidR="00B56ED3" w:rsidRDefault="004452BB" w:rsidP="00B56ED3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</w:tr>
      <w:tr w:rsidR="003E78FE" w14:paraId="20AECCC6" w14:textId="77777777" w:rsidTr="001C4279">
        <w:tc>
          <w:tcPr>
            <w:tcW w:w="2876" w:type="dxa"/>
          </w:tcPr>
          <w:p w14:paraId="74C0024F" w14:textId="0E1D5EF0" w:rsidR="00933048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Find A Node In A Tree With No Nodes</w:t>
            </w:r>
          </w:p>
        </w:tc>
        <w:tc>
          <w:tcPr>
            <w:tcW w:w="2877" w:type="dxa"/>
          </w:tcPr>
          <w:p w14:paraId="052579C1" w14:textId="22B3ECF7" w:rsidR="003E78FE" w:rsidRDefault="004452BB" w:rsidP="00933048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Nothing Was Found</w:t>
            </w:r>
          </w:p>
        </w:tc>
        <w:tc>
          <w:tcPr>
            <w:tcW w:w="2877" w:type="dxa"/>
          </w:tcPr>
          <w:p w14:paraId="09BC87B4" w14:textId="41EEBFA4" w:rsidR="003E78FE" w:rsidRDefault="004452BB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Nothing Was Found</w:t>
            </w:r>
          </w:p>
        </w:tc>
      </w:tr>
      <w:tr w:rsidR="003E78FE" w14:paraId="0EFD74E5" w14:textId="77777777" w:rsidTr="001C4279">
        <w:tc>
          <w:tcPr>
            <w:tcW w:w="2876" w:type="dxa"/>
          </w:tcPr>
          <w:p w14:paraId="6CF28D3C" w14:textId="6ADD3823" w:rsidR="00AA78FD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Find A Node In A Tree With Nodes</w:t>
            </w:r>
          </w:p>
        </w:tc>
        <w:tc>
          <w:tcPr>
            <w:tcW w:w="2877" w:type="dxa"/>
          </w:tcPr>
          <w:p w14:paraId="302137AD" w14:textId="4F94F8CA" w:rsidR="003E78FE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Node Was Found Then Shows Students Data</w:t>
            </w:r>
          </w:p>
        </w:tc>
        <w:tc>
          <w:tcPr>
            <w:tcW w:w="2877" w:type="dxa"/>
          </w:tcPr>
          <w:p w14:paraId="0561AB83" w14:textId="79A94DDE" w:rsidR="003E78FE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Message Saying Node Was Found Then Shows Students Data</w:t>
            </w:r>
          </w:p>
        </w:tc>
      </w:tr>
      <w:tr w:rsidR="00AA78FD" w14:paraId="3E173C55" w14:textId="77777777" w:rsidTr="001C4279">
        <w:tc>
          <w:tcPr>
            <w:tcW w:w="2876" w:type="dxa"/>
          </w:tcPr>
          <w:p w14:paraId="0D5DD32F" w14:textId="215D591F" w:rsidR="00AA78FD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Enter Out Of Range Student ID</w:t>
            </w:r>
          </w:p>
        </w:tc>
        <w:tc>
          <w:tcPr>
            <w:tcW w:w="2877" w:type="dxa"/>
          </w:tcPr>
          <w:p w14:paraId="637B6925" w14:textId="11F3728E" w:rsidR="00AA78FD" w:rsidRDefault="00E54599" w:rsidP="00902B6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  <w:tc>
          <w:tcPr>
            <w:tcW w:w="2877" w:type="dxa"/>
          </w:tcPr>
          <w:p w14:paraId="107D9DB1" w14:textId="437E7313" w:rsidR="00AA78FD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Out Of Range And To Try Again.</w:t>
            </w:r>
          </w:p>
        </w:tc>
      </w:tr>
      <w:tr w:rsidR="006A54D8" w14:paraId="3B634250" w14:textId="77777777" w:rsidTr="001C4279">
        <w:tc>
          <w:tcPr>
            <w:tcW w:w="2876" w:type="dxa"/>
          </w:tcPr>
          <w:p w14:paraId="2296EB5D" w14:textId="272826CF" w:rsidR="006A54D8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Attempt To Enter Invalid Data Type For Student ID</w:t>
            </w:r>
          </w:p>
        </w:tc>
        <w:tc>
          <w:tcPr>
            <w:tcW w:w="2877" w:type="dxa"/>
          </w:tcPr>
          <w:p w14:paraId="12D0093B" w14:textId="3E5B84DF" w:rsidR="00A44065" w:rsidRDefault="00E54599" w:rsidP="00902B6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Invalid And Returns User To Menu</w:t>
            </w:r>
          </w:p>
        </w:tc>
        <w:tc>
          <w:tcPr>
            <w:tcW w:w="2877" w:type="dxa"/>
          </w:tcPr>
          <w:p w14:paraId="51FEE9FC" w14:textId="0DC92DC0" w:rsidR="007C0760" w:rsidRDefault="00E54599" w:rsidP="00F92C75">
            <w:pPr>
              <w:jc w:val="center"/>
              <w:rPr>
                <w:b w:val="0"/>
                <w:lang w:eastAsia="zh-CN"/>
              </w:rPr>
            </w:pPr>
            <w:r>
              <w:rPr>
                <w:b w:val="0"/>
                <w:lang w:eastAsia="zh-CN"/>
              </w:rPr>
              <w:t>Error Message Saying The Data Is Invalid And Returns User To Menu</w:t>
            </w:r>
          </w:p>
        </w:tc>
      </w:tr>
      <w:tr w:rsidR="00EF552F" w14:paraId="401354FA" w14:textId="77777777" w:rsidTr="001C4279">
        <w:tc>
          <w:tcPr>
            <w:tcW w:w="2876" w:type="dxa"/>
          </w:tcPr>
          <w:p w14:paraId="6BD387DA" w14:textId="72FFD45A" w:rsidR="00EF552F" w:rsidRDefault="00EF552F" w:rsidP="00F92C75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2D0FA05F" w14:textId="5B826878" w:rsidR="00EF552F" w:rsidRDefault="00EF552F" w:rsidP="00902B65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2BB927CF" w14:textId="34EEB376" w:rsidR="00EF552F" w:rsidRPr="00BE7CD1" w:rsidRDefault="00EF552F" w:rsidP="00BE7CD1">
            <w:pPr>
              <w:jc w:val="center"/>
              <w:rPr>
                <w:lang w:eastAsia="zh-CN"/>
              </w:rPr>
            </w:pPr>
          </w:p>
        </w:tc>
        <w:bookmarkStart w:id="0" w:name="_GoBack"/>
        <w:bookmarkEnd w:id="0"/>
      </w:tr>
      <w:tr w:rsidR="00157FA2" w14:paraId="2304A554" w14:textId="77777777" w:rsidTr="001C4279">
        <w:tc>
          <w:tcPr>
            <w:tcW w:w="2876" w:type="dxa"/>
          </w:tcPr>
          <w:p w14:paraId="1D3BEB28" w14:textId="761A88D2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1EB9205F" w14:textId="2BF521B3" w:rsidR="00157FA2" w:rsidRDefault="00157FA2" w:rsidP="00902B65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3F1BA7E4" w14:textId="164D3BA0" w:rsidR="00157FA2" w:rsidRDefault="00157FA2" w:rsidP="00BE7CD1">
            <w:pPr>
              <w:jc w:val="center"/>
              <w:rPr>
                <w:b w:val="0"/>
                <w:lang w:eastAsia="zh-CN"/>
              </w:rPr>
            </w:pPr>
          </w:p>
        </w:tc>
      </w:tr>
      <w:tr w:rsidR="00D0047F" w14:paraId="4EF1ADCA" w14:textId="77777777" w:rsidTr="001C4279">
        <w:tc>
          <w:tcPr>
            <w:tcW w:w="2876" w:type="dxa"/>
          </w:tcPr>
          <w:p w14:paraId="10D6818D" w14:textId="7EB80C0E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1034AEB4" w14:textId="75B367E0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  <w:tc>
          <w:tcPr>
            <w:tcW w:w="2877" w:type="dxa"/>
          </w:tcPr>
          <w:p w14:paraId="501EF6DF" w14:textId="7EA4E0B3" w:rsidR="00D0047F" w:rsidRDefault="00D0047F" w:rsidP="00D0047F">
            <w:pPr>
              <w:jc w:val="center"/>
              <w:rPr>
                <w:b w:val="0"/>
                <w:lang w:eastAsia="zh-CN"/>
              </w:rPr>
            </w:pPr>
          </w:p>
        </w:tc>
      </w:tr>
    </w:tbl>
    <w:p w14:paraId="523B8978" w14:textId="5115A12E" w:rsidR="0061177C" w:rsidRDefault="0061177C" w:rsidP="0061177C">
      <w:pPr>
        <w:rPr>
          <w:b w:val="0"/>
          <w:lang w:eastAsia="zh-CN"/>
        </w:rPr>
      </w:pPr>
    </w:p>
    <w:p w14:paraId="5D5FE193" w14:textId="2A8CDE7B" w:rsidR="00737D6D" w:rsidRDefault="00737D6D" w:rsidP="0061177C">
      <w:pPr>
        <w:rPr>
          <w:b w:val="0"/>
          <w:lang w:eastAsia="zh-CN"/>
        </w:rPr>
      </w:pPr>
      <w:r>
        <w:rPr>
          <w:b w:val="0"/>
          <w:lang w:eastAsia="zh-CN"/>
        </w:rPr>
        <w:t>Required actions from testing:</w:t>
      </w:r>
    </w:p>
    <w:p w14:paraId="5EFDB605" w14:textId="463CCA3D" w:rsidR="00737D6D" w:rsidRDefault="00737D6D" w:rsidP="0061177C">
      <w:pPr>
        <w:rPr>
          <w:b w:val="0"/>
          <w:lang w:eastAsia="zh-CN"/>
        </w:rPr>
      </w:pPr>
    </w:p>
    <w:p w14:paraId="62CB9B24" w14:textId="43D265DC" w:rsidR="004B2C9F" w:rsidRDefault="00314975" w:rsidP="0061177C">
      <w:pPr>
        <w:rPr>
          <w:b w:val="0"/>
          <w:lang w:eastAsia="zh-CN"/>
        </w:rPr>
      </w:pPr>
      <w:r>
        <w:rPr>
          <w:b w:val="0"/>
          <w:lang w:eastAsia="zh-CN"/>
        </w:rPr>
        <w:t>None, this testing went very well</w:t>
      </w:r>
      <w:r w:rsidR="006C7E17">
        <w:rPr>
          <w:b w:val="0"/>
          <w:lang w:eastAsia="zh-CN"/>
        </w:rPr>
        <w:t>. Think I tested most situations using min, max and extreme data to do so.</w:t>
      </w:r>
    </w:p>
    <w:p w14:paraId="4954433C" w14:textId="208DDF1C" w:rsidR="006C7E17" w:rsidRDefault="006C7E17">
      <w:pPr>
        <w:rPr>
          <w:b w:val="0"/>
          <w:lang w:eastAsia="zh-CN"/>
        </w:rPr>
      </w:pPr>
      <w:r>
        <w:rPr>
          <w:b w:val="0"/>
          <w:lang w:eastAsia="zh-CN"/>
        </w:rPr>
        <w:br w:type="page"/>
      </w:r>
    </w:p>
    <w:p w14:paraId="7DB4FC6D" w14:textId="77777777" w:rsidR="008D24EA" w:rsidRDefault="008D24EA" w:rsidP="0061177C">
      <w:pPr>
        <w:rPr>
          <w:b w:val="0"/>
          <w:lang w:eastAsia="zh-CN"/>
        </w:rPr>
      </w:pPr>
    </w:p>
    <w:p w14:paraId="335AE7FA" w14:textId="35D7E2F6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>Assignment Evaluation :</w:t>
      </w:r>
    </w:p>
    <w:p w14:paraId="362ACF1C" w14:textId="2358338D" w:rsidR="004B2C9F" w:rsidRDefault="004B2C9F" w:rsidP="0061177C">
      <w:pPr>
        <w:rPr>
          <w:b w:val="0"/>
          <w:lang w:eastAsia="zh-CN"/>
        </w:rPr>
      </w:pPr>
    </w:p>
    <w:p w14:paraId="09BE5B8D" w14:textId="1B733484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>I think this assignment went quite well compared to my last assignment. I experienced little to no problems with anything I tried to implement. The multiple players made me think a little bit as I missed that requirement when I initially designed my program, but I was easily able to adapt the design I had made to accommodate this change.</w:t>
      </w:r>
    </w:p>
    <w:p w14:paraId="2DB267D3" w14:textId="3045C226" w:rsidR="004B2C9F" w:rsidRDefault="004B2C9F" w:rsidP="0061177C">
      <w:pPr>
        <w:rPr>
          <w:b w:val="0"/>
          <w:lang w:eastAsia="zh-CN"/>
        </w:rPr>
      </w:pPr>
    </w:p>
    <w:p w14:paraId="7F3603FE" w14:textId="49459CFB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When I first started to code my assignment I started first with the MySet class. I found that this was the best way to start as I could first focus on getting the sets working then the lottery functions. This worked well as I experienced no logic errors when implementing the lottery part of the program. Resulting in far less time debugging. It also happened to be an optional extra. I found that programming this assignment and using the lecture slides for reference was a great way to develop a very good understanding of </w:t>
      </w:r>
      <w:r w:rsidR="00840698">
        <w:rPr>
          <w:b w:val="0"/>
          <w:lang w:eastAsia="zh-CN"/>
        </w:rPr>
        <w:t xml:space="preserve">library </w:t>
      </w:r>
      <w:r>
        <w:rPr>
          <w:b w:val="0"/>
          <w:lang w:eastAsia="zh-CN"/>
        </w:rPr>
        <w:t>classes and interfaces.</w:t>
      </w:r>
      <w:r w:rsidR="00CE0339">
        <w:rPr>
          <w:b w:val="0"/>
          <w:lang w:eastAsia="zh-CN"/>
        </w:rPr>
        <w:t xml:space="preserve"> I also found working with library classes to be enjoyable and hassle free.</w:t>
      </w:r>
    </w:p>
    <w:p w14:paraId="0EA41AB5" w14:textId="48A15D35" w:rsidR="003F5629" w:rsidRDefault="003F5629" w:rsidP="0061177C">
      <w:pPr>
        <w:rPr>
          <w:b w:val="0"/>
          <w:lang w:eastAsia="zh-CN"/>
        </w:rPr>
      </w:pPr>
    </w:p>
    <w:p w14:paraId="718190B8" w14:textId="5BAFEE2B" w:rsidR="003F5629" w:rsidRDefault="003F5629" w:rsidP="0061177C">
      <w:pPr>
        <w:rPr>
          <w:b w:val="0"/>
          <w:lang w:eastAsia="zh-CN"/>
        </w:rPr>
      </w:pPr>
      <w:r>
        <w:rPr>
          <w:b w:val="0"/>
          <w:lang w:eastAsia="zh-CN"/>
        </w:rPr>
        <w:t>The most challenging part of this assignment was implementing the settings menu to configure the lottery the way the user wanted it. I did not want to ask the user at the start of each lottery run as this would be irritating if you are doing repeated draws.</w:t>
      </w:r>
      <w:r w:rsidR="00803318">
        <w:rPr>
          <w:b w:val="0"/>
          <w:lang w:eastAsia="zh-CN"/>
        </w:rPr>
        <w:t xml:space="preserve"> With the same settings.</w:t>
      </w:r>
      <w:r w:rsidR="00CB6CFD">
        <w:rPr>
          <w:b w:val="0"/>
          <w:lang w:eastAsia="zh-CN"/>
        </w:rPr>
        <w:t xml:space="preserve"> I think the final settings menu works quite well.</w:t>
      </w:r>
    </w:p>
    <w:p w14:paraId="7685BB92" w14:textId="0379B6B2" w:rsidR="004B2C9F" w:rsidRDefault="004B2C9F" w:rsidP="0061177C">
      <w:pPr>
        <w:rPr>
          <w:b w:val="0"/>
          <w:lang w:eastAsia="zh-CN"/>
        </w:rPr>
      </w:pPr>
    </w:p>
    <w:p w14:paraId="6F627871" w14:textId="63036491" w:rsidR="004B2C9F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Overall, I was quite happy with how this assignment went, however I did forget to add exception errors for </w:t>
      </w:r>
      <w:r w:rsidR="00E875A0">
        <w:rPr>
          <w:b w:val="0"/>
          <w:lang w:eastAsia="zh-CN"/>
        </w:rPr>
        <w:t>‘</w:t>
      </w:r>
      <w:r>
        <w:rPr>
          <w:b w:val="0"/>
          <w:lang w:eastAsia="zh-CN"/>
        </w:rPr>
        <w:t>userInput</w:t>
      </w:r>
      <w:r w:rsidR="00E875A0">
        <w:rPr>
          <w:b w:val="0"/>
          <w:lang w:eastAsia="zh-CN"/>
        </w:rPr>
        <w:t>’</w:t>
      </w:r>
      <w:r>
        <w:rPr>
          <w:b w:val="0"/>
          <w:lang w:eastAsia="zh-CN"/>
        </w:rPr>
        <w:t xml:space="preserve"> because if a letter is entered the program will crash. I was unable to implement this as I remembered too late.</w:t>
      </w:r>
    </w:p>
    <w:p w14:paraId="1C6A03C0" w14:textId="77777777" w:rsidR="00737D6D" w:rsidRDefault="00737D6D" w:rsidP="0061177C">
      <w:pPr>
        <w:rPr>
          <w:b w:val="0"/>
          <w:lang w:eastAsia="zh-CN"/>
        </w:rPr>
      </w:pPr>
    </w:p>
    <w:p w14:paraId="73280060" w14:textId="77777777" w:rsidR="00737D6D" w:rsidRDefault="00737D6D" w:rsidP="0061177C">
      <w:pPr>
        <w:rPr>
          <w:b w:val="0"/>
          <w:lang w:eastAsia="zh-CN"/>
        </w:rPr>
      </w:pPr>
    </w:p>
    <w:p w14:paraId="2ECC841D" w14:textId="7AA922FC" w:rsidR="00216B81" w:rsidRDefault="00314975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Code </w:t>
      </w:r>
      <w:r w:rsidR="00340219">
        <w:rPr>
          <w:b w:val="0"/>
          <w:lang w:eastAsia="zh-CN"/>
        </w:rPr>
        <w:t>References</w:t>
      </w:r>
      <w:r w:rsidR="004B2C9F">
        <w:rPr>
          <w:b w:val="0"/>
          <w:lang w:eastAsia="zh-CN"/>
        </w:rPr>
        <w:t xml:space="preserve"> :</w:t>
      </w:r>
    </w:p>
    <w:p w14:paraId="73990614" w14:textId="508B16C4" w:rsidR="004B2C9F" w:rsidRDefault="004B2C9F" w:rsidP="0061177C">
      <w:pPr>
        <w:rPr>
          <w:b w:val="0"/>
          <w:lang w:eastAsia="zh-CN"/>
        </w:rPr>
      </w:pPr>
    </w:p>
    <w:p w14:paraId="02F52D75" w14:textId="56B296D7" w:rsidR="004B2C9F" w:rsidRPr="001C4279" w:rsidRDefault="004B2C9F" w:rsidP="0061177C">
      <w:pPr>
        <w:rPr>
          <w:b w:val="0"/>
          <w:lang w:eastAsia="zh-CN"/>
        </w:rPr>
      </w:pPr>
      <w:r>
        <w:rPr>
          <w:b w:val="0"/>
          <w:lang w:eastAsia="zh-CN"/>
        </w:rPr>
        <w:t xml:space="preserve">All lectures </w:t>
      </w:r>
      <w:r w:rsidR="002328A6">
        <w:rPr>
          <w:b w:val="0"/>
          <w:lang w:eastAsia="zh-CN"/>
        </w:rPr>
        <w:t>slide’s</w:t>
      </w:r>
      <w:r>
        <w:rPr>
          <w:b w:val="0"/>
          <w:lang w:eastAsia="zh-CN"/>
        </w:rPr>
        <w:t xml:space="preserve"> from my</w:t>
      </w:r>
      <w:r w:rsidR="00314975">
        <w:rPr>
          <w:b w:val="0"/>
          <w:lang w:eastAsia="zh-CN"/>
        </w:rPr>
        <w:t>Dundee and the assignment brief were used to form the basic foundation of my code.</w:t>
      </w:r>
      <w:r w:rsidR="00BF5B7A">
        <w:rPr>
          <w:b w:val="0"/>
          <w:lang w:eastAsia="zh-CN"/>
        </w:rPr>
        <w:t xml:space="preserve"> Some code was also taken from previous submissions</w:t>
      </w:r>
    </w:p>
    <w:sectPr w:rsidR="004B2C9F" w:rsidRPr="001C4279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570C0" w14:textId="77777777" w:rsidR="00D61ECB" w:rsidRDefault="00D61ECB" w:rsidP="00BA11A8">
      <w:r>
        <w:separator/>
      </w:r>
    </w:p>
  </w:endnote>
  <w:endnote w:type="continuationSeparator" w:id="0">
    <w:p w14:paraId="44A0B573" w14:textId="77777777" w:rsidR="00D61ECB" w:rsidRDefault="00D61ECB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E3FE" w14:textId="77777777" w:rsidR="00D61ECB" w:rsidRDefault="00D61ECB" w:rsidP="00BA11A8">
      <w:r>
        <w:separator/>
      </w:r>
    </w:p>
  </w:footnote>
  <w:footnote w:type="continuationSeparator" w:id="0">
    <w:p w14:paraId="5CA15C08" w14:textId="77777777" w:rsidR="00D61ECB" w:rsidRDefault="00D61ECB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79"/>
    <w:rsid w:val="00087581"/>
    <w:rsid w:val="000A2AF1"/>
    <w:rsid w:val="000A6E66"/>
    <w:rsid w:val="000D6233"/>
    <w:rsid w:val="000F327C"/>
    <w:rsid w:val="000F57EC"/>
    <w:rsid w:val="00113530"/>
    <w:rsid w:val="00157FA2"/>
    <w:rsid w:val="00161266"/>
    <w:rsid w:val="001626D1"/>
    <w:rsid w:val="00165156"/>
    <w:rsid w:val="00185A91"/>
    <w:rsid w:val="001C4279"/>
    <w:rsid w:val="00216B81"/>
    <w:rsid w:val="002208C7"/>
    <w:rsid w:val="002328A6"/>
    <w:rsid w:val="002D2B20"/>
    <w:rsid w:val="002F7103"/>
    <w:rsid w:val="00314975"/>
    <w:rsid w:val="00340219"/>
    <w:rsid w:val="00356383"/>
    <w:rsid w:val="003C7685"/>
    <w:rsid w:val="003D4C62"/>
    <w:rsid w:val="003E181A"/>
    <w:rsid w:val="003E78FE"/>
    <w:rsid w:val="003F5629"/>
    <w:rsid w:val="00435741"/>
    <w:rsid w:val="004452BB"/>
    <w:rsid w:val="004B2C9F"/>
    <w:rsid w:val="004E3040"/>
    <w:rsid w:val="004F2B1E"/>
    <w:rsid w:val="004F2D25"/>
    <w:rsid w:val="005041B2"/>
    <w:rsid w:val="0051678C"/>
    <w:rsid w:val="005451FA"/>
    <w:rsid w:val="00550F0F"/>
    <w:rsid w:val="005666FC"/>
    <w:rsid w:val="0056769A"/>
    <w:rsid w:val="00591435"/>
    <w:rsid w:val="0060786C"/>
    <w:rsid w:val="0061177C"/>
    <w:rsid w:val="00627EAA"/>
    <w:rsid w:val="00635447"/>
    <w:rsid w:val="00657F54"/>
    <w:rsid w:val="00664261"/>
    <w:rsid w:val="006702E6"/>
    <w:rsid w:val="006A54D8"/>
    <w:rsid w:val="006C0C55"/>
    <w:rsid w:val="006C539D"/>
    <w:rsid w:val="006C7E17"/>
    <w:rsid w:val="006D17A1"/>
    <w:rsid w:val="00703752"/>
    <w:rsid w:val="00737D6D"/>
    <w:rsid w:val="0074633D"/>
    <w:rsid w:val="007C0760"/>
    <w:rsid w:val="007C14B5"/>
    <w:rsid w:val="007C7093"/>
    <w:rsid w:val="00803318"/>
    <w:rsid w:val="00840698"/>
    <w:rsid w:val="00860C31"/>
    <w:rsid w:val="008D24EA"/>
    <w:rsid w:val="008D778C"/>
    <w:rsid w:val="008F7ADA"/>
    <w:rsid w:val="008F7E8F"/>
    <w:rsid w:val="00901F96"/>
    <w:rsid w:val="00902B65"/>
    <w:rsid w:val="00933048"/>
    <w:rsid w:val="00944838"/>
    <w:rsid w:val="009468B1"/>
    <w:rsid w:val="00960DFC"/>
    <w:rsid w:val="009616C9"/>
    <w:rsid w:val="009B16DA"/>
    <w:rsid w:val="009E454F"/>
    <w:rsid w:val="00A07955"/>
    <w:rsid w:val="00A20D96"/>
    <w:rsid w:val="00A44065"/>
    <w:rsid w:val="00A678CE"/>
    <w:rsid w:val="00A80DAB"/>
    <w:rsid w:val="00AA24B5"/>
    <w:rsid w:val="00AA78FD"/>
    <w:rsid w:val="00AE2ACF"/>
    <w:rsid w:val="00B56ED3"/>
    <w:rsid w:val="00BA11A8"/>
    <w:rsid w:val="00BB10FA"/>
    <w:rsid w:val="00BE7CD1"/>
    <w:rsid w:val="00BF5B7A"/>
    <w:rsid w:val="00C40A72"/>
    <w:rsid w:val="00CB6CFD"/>
    <w:rsid w:val="00CE0339"/>
    <w:rsid w:val="00CF4D67"/>
    <w:rsid w:val="00D0047F"/>
    <w:rsid w:val="00D45CE4"/>
    <w:rsid w:val="00D53071"/>
    <w:rsid w:val="00D54244"/>
    <w:rsid w:val="00D61DEE"/>
    <w:rsid w:val="00D61ECB"/>
    <w:rsid w:val="00D92B24"/>
    <w:rsid w:val="00DE7946"/>
    <w:rsid w:val="00E13E8C"/>
    <w:rsid w:val="00E54599"/>
    <w:rsid w:val="00E81E88"/>
    <w:rsid w:val="00E875A0"/>
    <w:rsid w:val="00EF552F"/>
    <w:rsid w:val="00F76627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7F7509"/>
  <w15:docId w15:val="{62C39D61-794C-436F-BA11-E205BFE9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5629"/>
    <w:rPr>
      <w:b/>
    </w:rPr>
  </w:style>
  <w:style w:type="paragraph" w:styleId="Heading1">
    <w:name w:val="heading 1"/>
    <w:basedOn w:val="Normal"/>
    <w:next w:val="Normal"/>
    <w:link w:val="Heading1Char"/>
    <w:qFormat/>
    <w:rsid w:val="003F5629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56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F56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56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F56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F562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F56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F56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F562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629"/>
    <w:rPr>
      <w:rFonts w:asciiTheme="majorHAnsi" w:eastAsiaTheme="majorEastAsia" w:hAnsiTheme="majorHAnsi" w:cstheme="majorBidi"/>
      <w:b/>
      <w:bCs/>
      <w:sz w:val="72"/>
      <w:szCs w:val="28"/>
    </w:rPr>
  </w:style>
  <w:style w:type="paragraph" w:styleId="BalloonText">
    <w:name w:val="Balloon Text"/>
    <w:basedOn w:val="Normal"/>
    <w:semiHidden/>
    <w:unhideWhenUsed/>
    <w:rsid w:val="003F5629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3F5629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F5629"/>
  </w:style>
  <w:style w:type="paragraph" w:styleId="BlockText">
    <w:name w:val="Block Text"/>
    <w:basedOn w:val="Normal"/>
    <w:semiHidden/>
    <w:unhideWhenUsed/>
    <w:rsid w:val="003F5629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3F562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629"/>
    <w:rPr>
      <w:b/>
    </w:rPr>
  </w:style>
  <w:style w:type="paragraph" w:styleId="BodyText2">
    <w:name w:val="Body Text 2"/>
    <w:basedOn w:val="Normal"/>
    <w:link w:val="BodyText2Char"/>
    <w:semiHidden/>
    <w:unhideWhenUsed/>
    <w:rsid w:val="003F56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3F5629"/>
    <w:rPr>
      <w:b/>
    </w:rPr>
  </w:style>
  <w:style w:type="paragraph" w:styleId="BodyText3">
    <w:name w:val="Body Text 3"/>
    <w:basedOn w:val="Normal"/>
    <w:link w:val="BodyText3Char"/>
    <w:semiHidden/>
    <w:unhideWhenUsed/>
    <w:rsid w:val="003F562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F5629"/>
    <w:rPr>
      <w:b/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3F562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3F5629"/>
    <w:rPr>
      <w:b/>
    </w:rPr>
  </w:style>
  <w:style w:type="paragraph" w:styleId="BodyTextIndent">
    <w:name w:val="Body Text Indent"/>
    <w:basedOn w:val="Normal"/>
    <w:link w:val="BodyTextIndentChar"/>
    <w:semiHidden/>
    <w:unhideWhenUsed/>
    <w:rsid w:val="003F56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3F5629"/>
    <w:rPr>
      <w:b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3F562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3F5629"/>
    <w:rPr>
      <w:b/>
    </w:rPr>
  </w:style>
  <w:style w:type="paragraph" w:styleId="BodyTextIndent2">
    <w:name w:val="Body Text Indent 2"/>
    <w:basedOn w:val="Normal"/>
    <w:link w:val="BodyTextIndent2Char"/>
    <w:semiHidden/>
    <w:unhideWhenUsed/>
    <w:rsid w:val="003F56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3F5629"/>
    <w:rPr>
      <w:b/>
    </w:rPr>
  </w:style>
  <w:style w:type="paragraph" w:styleId="BodyTextIndent3">
    <w:name w:val="Body Text Indent 3"/>
    <w:basedOn w:val="Normal"/>
    <w:link w:val="BodyTextIndent3Char"/>
    <w:semiHidden/>
    <w:unhideWhenUsed/>
    <w:rsid w:val="003F562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F5629"/>
    <w:rPr>
      <w:b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F562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3F5629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3F5629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3F5629"/>
    <w:rPr>
      <w:b/>
    </w:rPr>
  </w:style>
  <w:style w:type="table" w:styleId="ColorfulGrid">
    <w:name w:val="Colorful Grid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F562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3F562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5629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5629"/>
    <w:rPr>
      <w:b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5629"/>
  </w:style>
  <w:style w:type="character" w:customStyle="1" w:styleId="CommentSubjectChar">
    <w:name w:val="Comment Subject Char"/>
    <w:basedOn w:val="CommentTextChar"/>
    <w:link w:val="CommentSubject"/>
    <w:semiHidden/>
    <w:rsid w:val="003F5629"/>
    <w:rPr>
      <w:b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F562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3F5629"/>
  </w:style>
  <w:style w:type="character" w:customStyle="1" w:styleId="DateChar">
    <w:name w:val="Date Char"/>
    <w:basedOn w:val="DefaultParagraphFont"/>
    <w:link w:val="Date"/>
    <w:semiHidden/>
    <w:rsid w:val="003F5629"/>
    <w:rPr>
      <w:b/>
    </w:rPr>
  </w:style>
  <w:style w:type="paragraph" w:styleId="DocumentMap">
    <w:name w:val="Document Map"/>
    <w:basedOn w:val="Normal"/>
    <w:link w:val="DocumentMapChar"/>
    <w:semiHidden/>
    <w:unhideWhenUsed/>
    <w:rsid w:val="003F5629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F5629"/>
    <w:rPr>
      <w:rFonts w:ascii="Segoe UI" w:hAnsi="Segoe UI" w:cs="Segoe UI"/>
      <w:b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3F5629"/>
  </w:style>
  <w:style w:type="character" w:customStyle="1" w:styleId="E-mailSignatureChar">
    <w:name w:val="E-mail Signature Char"/>
    <w:basedOn w:val="DefaultParagraphFont"/>
    <w:link w:val="E-mailSignature"/>
    <w:semiHidden/>
    <w:rsid w:val="003F5629"/>
    <w:rPr>
      <w:b/>
    </w:rPr>
  </w:style>
  <w:style w:type="character" w:styleId="Emphasis">
    <w:name w:val="Emphasis"/>
    <w:basedOn w:val="DefaultParagraphFont"/>
    <w:semiHidden/>
    <w:unhideWhenUsed/>
    <w:qFormat/>
    <w:rsid w:val="003F562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3F562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3F5629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F5629"/>
    <w:rPr>
      <w:b/>
      <w:sz w:val="22"/>
      <w:szCs w:val="20"/>
    </w:rPr>
  </w:style>
  <w:style w:type="paragraph" w:styleId="EnvelopeAddress">
    <w:name w:val="envelope address"/>
    <w:basedOn w:val="Normal"/>
    <w:semiHidden/>
    <w:unhideWhenUsed/>
    <w:rsid w:val="003F562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3F5629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3F562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3F5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F5629"/>
    <w:rPr>
      <w:b/>
    </w:rPr>
  </w:style>
  <w:style w:type="character" w:styleId="FootnoteReference">
    <w:name w:val="footnote reference"/>
    <w:basedOn w:val="DefaultParagraphFont"/>
    <w:semiHidden/>
    <w:unhideWhenUsed/>
    <w:rsid w:val="003F562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3F5629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F5629"/>
    <w:rPr>
      <w:b/>
      <w:sz w:val="22"/>
      <w:szCs w:val="20"/>
    </w:rPr>
  </w:style>
  <w:style w:type="table" w:styleId="GridTable1Light">
    <w:name w:val="Grid Table 1 Light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562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F562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F56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F56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F562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F562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3F5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5629"/>
    <w:rPr>
      <w:b/>
    </w:rPr>
  </w:style>
  <w:style w:type="character" w:customStyle="1" w:styleId="Heading2Char">
    <w:name w:val="Heading 2 Char"/>
    <w:basedOn w:val="DefaultParagraphFont"/>
    <w:link w:val="Heading2"/>
    <w:semiHidden/>
    <w:rsid w:val="003F562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F5629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3F5629"/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3F5629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3F5629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3F5629"/>
    <w:rPr>
      <w:rFonts w:asciiTheme="majorHAnsi" w:eastAsiaTheme="majorEastAsia" w:hAnsiTheme="majorHAnsi" w:cstheme="majorBidi"/>
      <w:b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3F5629"/>
    <w:rPr>
      <w:rFonts w:asciiTheme="majorHAnsi" w:eastAsiaTheme="majorEastAsia" w:hAnsiTheme="majorHAnsi" w:cstheme="majorBidi"/>
      <w:b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F5629"/>
    <w:rPr>
      <w:rFonts w:asciiTheme="majorHAnsi" w:eastAsiaTheme="majorEastAsia" w:hAnsiTheme="majorHAnsi" w:cstheme="majorBidi"/>
      <w:b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3F5629"/>
  </w:style>
  <w:style w:type="paragraph" w:styleId="HTMLAddress">
    <w:name w:val="HTML Address"/>
    <w:basedOn w:val="Normal"/>
    <w:link w:val="HTMLAddressChar"/>
    <w:semiHidden/>
    <w:unhideWhenUsed/>
    <w:rsid w:val="003F5629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3F5629"/>
    <w:rPr>
      <w:b/>
      <w:i/>
      <w:iCs/>
    </w:rPr>
  </w:style>
  <w:style w:type="character" w:styleId="HTMLCite">
    <w:name w:val="HTML Cite"/>
    <w:basedOn w:val="DefaultParagraphFont"/>
    <w:semiHidden/>
    <w:unhideWhenUsed/>
    <w:rsid w:val="003F5629"/>
    <w:rPr>
      <w:i/>
      <w:iCs/>
    </w:rPr>
  </w:style>
  <w:style w:type="character" w:styleId="HTMLCode">
    <w:name w:val="HTML Code"/>
    <w:basedOn w:val="DefaultParagraphFont"/>
    <w:semiHidden/>
    <w:unhideWhenUsed/>
    <w:rsid w:val="003F562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3F5629"/>
    <w:rPr>
      <w:i/>
      <w:iCs/>
    </w:rPr>
  </w:style>
  <w:style w:type="character" w:styleId="HTMLKeyboard">
    <w:name w:val="HTML Keyboard"/>
    <w:basedOn w:val="DefaultParagraphFont"/>
    <w:semiHidden/>
    <w:unhideWhenUsed/>
    <w:rsid w:val="003F562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F5629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F5629"/>
    <w:rPr>
      <w:rFonts w:ascii="Consolas" w:hAnsi="Consolas"/>
      <w:b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3F562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3F562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3F5629"/>
    <w:rPr>
      <w:i/>
      <w:iCs/>
    </w:rPr>
  </w:style>
  <w:style w:type="character" w:styleId="Hyperlink">
    <w:name w:val="Hyperlink"/>
    <w:basedOn w:val="DefaultParagraphFont"/>
    <w:unhideWhenUsed/>
    <w:rsid w:val="003F562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3F5629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3F5629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3F5629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3F5629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3F5629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3F5629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3F5629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3F5629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3F5629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3F5629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F56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F56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F5629"/>
    <w:rPr>
      <w:b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F5629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F56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F56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F562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3F5629"/>
  </w:style>
  <w:style w:type="paragraph" w:styleId="List">
    <w:name w:val="List"/>
    <w:basedOn w:val="Normal"/>
    <w:semiHidden/>
    <w:unhideWhenUsed/>
    <w:rsid w:val="003F562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3F562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3F562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3F562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3F562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3F562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3F562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3F562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3F562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3F562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3F562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3F562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3F562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3F562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3F562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3F562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3F562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3F562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3F562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3F56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F56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F562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F56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F562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F562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F562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F562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F562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F562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F562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F562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F562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F562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F562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F562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F562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F562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F562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562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3F56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3F5629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F562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F562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F562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F56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F562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F56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F562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3F56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3F5629"/>
    <w:rPr>
      <w:rFonts w:asciiTheme="majorHAnsi" w:eastAsiaTheme="majorEastAsia" w:hAnsiTheme="majorHAnsi" w:cstheme="majorBidi"/>
      <w:b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F5629"/>
    <w:rPr>
      <w:rFonts w:asciiTheme="minorHAnsi" w:hAnsiTheme="minorHAnsi"/>
      <w:b/>
      <w:bCs/>
      <w:lang w:eastAsia="ja-JP"/>
    </w:rPr>
  </w:style>
  <w:style w:type="paragraph" w:styleId="NormalWeb">
    <w:name w:val="Normal (Web)"/>
    <w:basedOn w:val="Normal"/>
    <w:semiHidden/>
    <w:unhideWhenUsed/>
    <w:rsid w:val="003F5629"/>
  </w:style>
  <w:style w:type="paragraph" w:styleId="NormalIndent">
    <w:name w:val="Normal Indent"/>
    <w:basedOn w:val="Normal"/>
    <w:semiHidden/>
    <w:unhideWhenUsed/>
    <w:rsid w:val="003F562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3F5629"/>
  </w:style>
  <w:style w:type="character" w:customStyle="1" w:styleId="NoteHeadingChar">
    <w:name w:val="Note Heading Char"/>
    <w:basedOn w:val="DefaultParagraphFont"/>
    <w:link w:val="NoteHeading"/>
    <w:semiHidden/>
    <w:rsid w:val="003F5629"/>
    <w:rPr>
      <w:b/>
    </w:rPr>
  </w:style>
  <w:style w:type="character" w:styleId="PageNumber">
    <w:name w:val="page number"/>
    <w:basedOn w:val="DefaultParagraphFont"/>
    <w:semiHidden/>
    <w:unhideWhenUsed/>
    <w:rsid w:val="003F5629"/>
  </w:style>
  <w:style w:type="table" w:styleId="PlainTable1">
    <w:name w:val="Plain Table 1"/>
    <w:basedOn w:val="TableNormal"/>
    <w:uiPriority w:val="41"/>
    <w:rsid w:val="003F56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56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56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56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56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3F5629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3F5629"/>
    <w:rPr>
      <w:rFonts w:ascii="Consolas" w:hAnsi="Consolas"/>
      <w:b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F56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F5629"/>
    <w:rPr>
      <w:b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3F5629"/>
  </w:style>
  <w:style w:type="character" w:customStyle="1" w:styleId="SalutationChar">
    <w:name w:val="Salutation Char"/>
    <w:basedOn w:val="DefaultParagraphFont"/>
    <w:link w:val="Salutation"/>
    <w:semiHidden/>
    <w:rsid w:val="003F5629"/>
    <w:rPr>
      <w:b/>
    </w:rPr>
  </w:style>
  <w:style w:type="paragraph" w:styleId="Signature">
    <w:name w:val="Signature"/>
    <w:basedOn w:val="Normal"/>
    <w:link w:val="SignatureChar"/>
    <w:semiHidden/>
    <w:unhideWhenUsed/>
    <w:rsid w:val="003F5629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3F5629"/>
    <w:rPr>
      <w:b/>
    </w:rPr>
  </w:style>
  <w:style w:type="character" w:styleId="SmartHyperlink">
    <w:name w:val="Smart Hyperlink"/>
    <w:basedOn w:val="DefaultParagraphFont"/>
    <w:uiPriority w:val="99"/>
    <w:semiHidden/>
    <w:unhideWhenUsed/>
    <w:rsid w:val="003F5629"/>
    <w:rPr>
      <w:u w:val="dotted"/>
    </w:rPr>
  </w:style>
  <w:style w:type="character" w:styleId="Strong">
    <w:name w:val="Strong"/>
    <w:basedOn w:val="DefaultParagraphFont"/>
    <w:semiHidden/>
    <w:unhideWhenUsed/>
    <w:qFormat/>
    <w:rsid w:val="003F562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3F562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3F5629"/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F56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F562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3F562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3F562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3F562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3F562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3F562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3F56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3F562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3F56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3F562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3F562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3F562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3F562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3F562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3F562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3F562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3F56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3F562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F5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3F56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3F562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3F562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3F562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3F562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3F562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F56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3F56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3F56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3F562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3F56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3F56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3F56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3F56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3F5629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3F5629"/>
  </w:style>
  <w:style w:type="table" w:styleId="TableProfessional">
    <w:name w:val="Table Professional"/>
    <w:basedOn w:val="TableNormal"/>
    <w:semiHidden/>
    <w:unhideWhenUsed/>
    <w:rsid w:val="003F562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3F562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3F56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3F562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3F56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3F56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3F5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3F562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3F562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3F562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3F56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3F562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3F5629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3F562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3F5629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3F5629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3F5629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3F5629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3F5629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3F5629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3F5629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3F562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629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F562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ie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1516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Alfie Hippisley</dc:creator>
  <cp:lastModifiedBy>Alfie</cp:lastModifiedBy>
  <cp:revision>54</cp:revision>
  <dcterms:created xsi:type="dcterms:W3CDTF">2018-02-06T23:20:00Z</dcterms:created>
  <dcterms:modified xsi:type="dcterms:W3CDTF">2018-03-07T18:24:00Z</dcterms:modified>
</cp:coreProperties>
</file>